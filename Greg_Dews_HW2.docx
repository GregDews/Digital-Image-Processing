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4C916" w14:textId="77777777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65B8F9E7" w14:textId="1C0FECFE" w:rsidR="00C6554A" w:rsidRPr="00D5413C" w:rsidRDefault="004A6D89" w:rsidP="004A6D89">
      <w:pPr>
        <w:pStyle w:val="Title"/>
      </w:pPr>
      <w:r>
        <w:t xml:space="preserve">Homework </w:t>
      </w:r>
      <w:r w:rsidR="00CF5189">
        <w:t>2</w:t>
      </w:r>
    </w:p>
    <w:p w14:paraId="5CEA6F61" w14:textId="1CC3FC44" w:rsidR="004A6D89" w:rsidRDefault="004A6D89" w:rsidP="004A6D89">
      <w:pPr>
        <w:pStyle w:val="ContactInfo"/>
      </w:pPr>
      <w:r>
        <w:t>Greg Dews</w:t>
      </w:r>
      <w:r w:rsidR="00C6554A">
        <w:t xml:space="preserve"> | </w:t>
      </w:r>
      <w:r>
        <w:t>CS390S</w:t>
      </w:r>
      <w:r w:rsidR="00C6554A">
        <w:t xml:space="preserve"> |</w:t>
      </w:r>
      <w:r w:rsidR="00C6554A" w:rsidRPr="00D5413C">
        <w:t xml:space="preserve"> </w:t>
      </w:r>
      <w:r>
        <w:t>9/</w:t>
      </w:r>
      <w:r w:rsidR="00CF5189">
        <w:t>22</w:t>
      </w:r>
      <w:r>
        <w:t>/2019</w:t>
      </w:r>
    </w:p>
    <w:p w14:paraId="45550F97" w14:textId="6B43DC29" w:rsidR="000A7850" w:rsidRDefault="000A7850" w:rsidP="004A6D89">
      <w:pPr>
        <w:pStyle w:val="ContactInfo"/>
      </w:pPr>
    </w:p>
    <w:p w14:paraId="2561F59A" w14:textId="3E28A0A1" w:rsidR="000A7850" w:rsidRDefault="000A7850" w:rsidP="000A7850">
      <w:pPr>
        <w:pStyle w:val="ContactInfo"/>
        <w:jc w:val="left"/>
      </w:pPr>
    </w:p>
    <w:p w14:paraId="447E0680" w14:textId="2E2F2BEA" w:rsidR="000A7850" w:rsidRDefault="000A7850" w:rsidP="00CF5189">
      <w:pPr>
        <w:pStyle w:val="ContactInfo"/>
      </w:pPr>
      <w:r>
        <w:t>Some Problems</w:t>
      </w:r>
    </w:p>
    <w:p w14:paraId="62B48E91" w14:textId="32D0E086" w:rsidR="0026598E" w:rsidRDefault="0026598E" w:rsidP="00CF5189">
      <w:pPr>
        <w:pStyle w:val="ContactInfo"/>
      </w:pPr>
      <w:r>
        <w:t>Draft submission</w:t>
      </w:r>
      <w:bookmarkStart w:id="5" w:name="_GoBack"/>
      <w:bookmarkEnd w:id="5"/>
    </w:p>
    <w:p w14:paraId="07A633E6" w14:textId="77777777" w:rsidR="000A7850" w:rsidRDefault="000A7850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3F5E7AE7" w14:textId="315AE8EA" w:rsidR="00C6554A" w:rsidRDefault="004A6D89" w:rsidP="004A6D89">
      <w:pPr>
        <w:pStyle w:val="Heading1"/>
      </w:pPr>
      <w:r>
        <w:lastRenderedPageBreak/>
        <w:t>The Code</w:t>
      </w:r>
    </w:p>
    <w:p w14:paraId="0E9CA5CA" w14:textId="59A696A0" w:rsidR="00C6554A" w:rsidRDefault="00251739" w:rsidP="00251739">
      <w:r>
        <w:t>Goals:</w:t>
      </w:r>
    </w:p>
    <w:p w14:paraId="18E8F3AD" w14:textId="31B3F6E4" w:rsidR="00C6554A" w:rsidRDefault="00251739" w:rsidP="00251739">
      <w:pPr>
        <w:pStyle w:val="ListBullet"/>
        <w:numPr>
          <w:ilvl w:val="0"/>
          <w:numId w:val="1"/>
        </w:numPr>
      </w:pPr>
      <w:r>
        <w:t>Read a photo and convert it to grayscale.</w:t>
      </w:r>
    </w:p>
    <w:p w14:paraId="60135B3F" w14:textId="4C0CFC13" w:rsidR="00251739" w:rsidRDefault="00CF5189" w:rsidP="00251739">
      <w:pPr>
        <w:pStyle w:val="ListBullet"/>
        <w:numPr>
          <w:ilvl w:val="0"/>
          <w:numId w:val="1"/>
        </w:numPr>
      </w:pPr>
      <w:r>
        <w:t xml:space="preserve">Apply </w:t>
      </w:r>
      <w:r w:rsidRPr="00CF5189">
        <w:t>filters: Sobel, Laplacian, Median</w:t>
      </w:r>
    </w:p>
    <w:p w14:paraId="292F3ED1" w14:textId="3CEB6FEC" w:rsidR="00CF5189" w:rsidRDefault="00CF5189" w:rsidP="00251739">
      <w:pPr>
        <w:pStyle w:val="ListBullet"/>
        <w:numPr>
          <w:ilvl w:val="0"/>
          <w:numId w:val="1"/>
        </w:numPr>
      </w:pPr>
      <w:r>
        <w:t>Using iris.bmp, detect edge of pupil</w:t>
      </w:r>
    </w:p>
    <w:p w14:paraId="2F3189AD" w14:textId="11B280C1" w:rsidR="00CF5189" w:rsidRDefault="00CF5189" w:rsidP="00251739">
      <w:pPr>
        <w:pStyle w:val="ListBullet"/>
        <w:numPr>
          <w:ilvl w:val="0"/>
          <w:numId w:val="1"/>
        </w:numPr>
      </w:pPr>
      <w:r>
        <w:t>Use thresholding and mask out noise in background</w:t>
      </w:r>
    </w:p>
    <w:p w14:paraId="362E4C0D" w14:textId="19C13E0B" w:rsidR="00251739" w:rsidRDefault="00C351F3" w:rsidP="00251739">
      <w:r>
        <w:t xml:space="preserve">Python </w:t>
      </w:r>
      <w:r w:rsidR="00CF5189">
        <w:t>Libraries used</w:t>
      </w:r>
      <w:r w:rsidR="00251739">
        <w:t>:</w:t>
      </w:r>
    </w:p>
    <w:p w14:paraId="0328A06E" w14:textId="602C0163" w:rsidR="00CF5189" w:rsidRDefault="00CF5189" w:rsidP="00CF5189">
      <w:pPr>
        <w:pStyle w:val="ListBullet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– for making kernels</w:t>
      </w:r>
    </w:p>
    <w:p w14:paraId="43EF0848" w14:textId="41CAEBE5" w:rsidR="00CF5189" w:rsidRDefault="00CF5189" w:rsidP="00CF5189">
      <w:pPr>
        <w:pStyle w:val="ListBullet"/>
        <w:numPr>
          <w:ilvl w:val="0"/>
          <w:numId w:val="1"/>
        </w:numPr>
      </w:pPr>
      <w:r>
        <w:t>cv2 – for convolution and thresholding</w:t>
      </w:r>
    </w:p>
    <w:p w14:paraId="215092B0" w14:textId="7AAE99F7" w:rsidR="000A7850" w:rsidRDefault="000A7850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3BD9012D" w14:textId="37A71EAD" w:rsidR="00C6554A" w:rsidRPr="00D5413C" w:rsidRDefault="00C351F3" w:rsidP="00C351F3">
      <w:pPr>
        <w:pStyle w:val="Heading1"/>
      </w:pPr>
      <w:r>
        <w:lastRenderedPageBreak/>
        <w:t>The Process</w:t>
      </w:r>
    </w:p>
    <w:p w14:paraId="499CF12F" w14:textId="4485AE2D" w:rsidR="00F101D2" w:rsidRDefault="00CF5189" w:rsidP="00C351F3">
      <w:r>
        <w:t>Loaded a picture of my daughter and converted to greyscale.</w:t>
      </w:r>
    </w:p>
    <w:p w14:paraId="48BC2852" w14:textId="2AB7D2E7" w:rsidR="002C74C0" w:rsidRDefault="00F101D2" w:rsidP="00C351F3">
      <w:pPr>
        <w:rPr>
          <w:noProof/>
        </w:rPr>
      </w:pPr>
      <w:r w:rsidRPr="00F101D2">
        <w:rPr>
          <w:noProof/>
        </w:rPr>
        <w:t xml:space="preserve"> </w:t>
      </w:r>
      <w:r w:rsidR="00CF5189">
        <w:rPr>
          <w:noProof/>
        </w:rPr>
        <w:drawing>
          <wp:inline distT="0" distB="0" distL="0" distR="0" wp14:anchorId="6922BB50" wp14:editId="1A371FBE">
            <wp:extent cx="1866900" cy="2484025"/>
            <wp:effectExtent l="0" t="0" r="0" b="0"/>
            <wp:docPr id="3" name="Picture 3" descr="A close up of a child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eyAutum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394" cy="25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71F8" w14:textId="55BD8AA7" w:rsidR="00C351F3" w:rsidRDefault="00C87ED4" w:rsidP="00C351F3">
      <w:r>
        <w:t>Applied an average filter with a 5x5 kernel of all ones, divided by 25.</w:t>
      </w:r>
    </w:p>
    <w:p w14:paraId="637D177C" w14:textId="363190EA" w:rsidR="00C87ED4" w:rsidRDefault="00C87ED4" w:rsidP="00C351F3">
      <w:r>
        <w:rPr>
          <w:noProof/>
        </w:rPr>
        <w:drawing>
          <wp:inline distT="0" distB="0" distL="0" distR="0" wp14:anchorId="26913827" wp14:editId="2C85CBAB">
            <wp:extent cx="1903675" cy="2532957"/>
            <wp:effectExtent l="0" t="0" r="1905" b="1270"/>
            <wp:docPr id="4" name="Picture 4" descr="A picture containing person, indoor, next,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erageAutum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963" cy="25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F1E8" w14:textId="77777777" w:rsidR="00C87ED4" w:rsidRDefault="00C87ED4">
      <w:r>
        <w:br w:type="page"/>
      </w:r>
    </w:p>
    <w:p w14:paraId="263878E7" w14:textId="5C93D3BF" w:rsidR="00785EC5" w:rsidRDefault="00C87ED4" w:rsidP="00C351F3">
      <w:r>
        <w:lastRenderedPageBreak/>
        <w:t xml:space="preserve">Applied two different </w:t>
      </w:r>
      <w:r w:rsidR="0026598E">
        <w:t>S</w:t>
      </w:r>
      <w:r>
        <w:t>obel kernels for horizontal and vertical line detection.</w:t>
      </w:r>
    </w:p>
    <w:p w14:paraId="73F03415" w14:textId="77777777" w:rsidR="00C87ED4" w:rsidRPr="00C87ED4" w:rsidRDefault="00C87ED4" w:rsidP="00C87E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sobelx_weights</w:t>
      </w:r>
      <w:proofErr w:type="spellEnd"/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610AF4D9" w14:textId="77777777" w:rsidR="00C87ED4" w:rsidRPr="00C87ED4" w:rsidRDefault="00C87ED4" w:rsidP="00C87E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    [ 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C602655" w14:textId="77777777" w:rsidR="00C87ED4" w:rsidRPr="00C87ED4" w:rsidRDefault="00C87ED4" w:rsidP="00C87E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    [ 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4708607" w14:textId="70AD062E" w:rsidR="00C87ED4" w:rsidRPr="00C87ED4" w:rsidRDefault="00C87ED4" w:rsidP="00C87E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    [-</w:t>
      </w:r>
      <w:proofErr w:type="gramStart"/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proofErr w:type="gramEnd"/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2BD28938" w14:textId="77777777" w:rsidR="00C87ED4" w:rsidRPr="00C87ED4" w:rsidRDefault="00C87ED4" w:rsidP="00C87E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sobely_weights</w:t>
      </w:r>
      <w:proofErr w:type="spellEnd"/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46E6F88B" w14:textId="77777777" w:rsidR="00C87ED4" w:rsidRPr="00C87ED4" w:rsidRDefault="00C87ED4" w:rsidP="00C87E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    [-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5D9C61D" w14:textId="77777777" w:rsidR="00C87ED4" w:rsidRPr="00C87ED4" w:rsidRDefault="00C87ED4" w:rsidP="00C87E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    [-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E92034E" w14:textId="77777777" w:rsidR="00C87ED4" w:rsidRPr="00C87ED4" w:rsidRDefault="00C87ED4" w:rsidP="00C87E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    [-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7ED4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2DD4083F" w14:textId="3254EE0B" w:rsidR="00C87ED4" w:rsidRDefault="00C87ED4">
      <w:r>
        <w:t xml:space="preserve">Added them together and got this as my resultant </w:t>
      </w:r>
      <w:r w:rsidR="0026598E">
        <w:t>S</w:t>
      </w:r>
      <w:r>
        <w:t>obel filter process.</w:t>
      </w:r>
    </w:p>
    <w:p w14:paraId="793643BC" w14:textId="77777777" w:rsidR="00C87ED4" w:rsidRDefault="00C87ED4">
      <w:r>
        <w:rPr>
          <w:noProof/>
        </w:rPr>
        <w:drawing>
          <wp:inline distT="0" distB="0" distL="0" distR="0" wp14:anchorId="6A3E9F1E" wp14:editId="32C2D771">
            <wp:extent cx="1905000" cy="2534719"/>
            <wp:effectExtent l="0" t="0" r="0" b="0"/>
            <wp:docPr id="5" name="Picture 5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belAutum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79" cy="26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8022" w14:textId="77777777" w:rsidR="00C87ED4" w:rsidRDefault="00C87ED4">
      <w:r>
        <w:t>Then I applied a Laplacian kernel with a weight of 8 for the center, with the surrounding 8 neighbors all with a weight of -1.</w:t>
      </w:r>
    </w:p>
    <w:p w14:paraId="09919702" w14:textId="76378E4C" w:rsidR="000A7850" w:rsidRDefault="00C87ED4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noProof/>
        </w:rPr>
        <w:drawing>
          <wp:inline distT="0" distB="0" distL="0" distR="0" wp14:anchorId="4C5AEDF9" wp14:editId="59AA579E">
            <wp:extent cx="1895475" cy="2522046"/>
            <wp:effectExtent l="0" t="0" r="0" b="0"/>
            <wp:docPr id="6" name="Picture 6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placianAutum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928" cy="255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850">
        <w:br w:type="page"/>
      </w:r>
    </w:p>
    <w:p w14:paraId="0FFFDD75" w14:textId="58171BC7" w:rsidR="00785EC5" w:rsidRPr="00D5413C" w:rsidRDefault="00785EC5" w:rsidP="00785EC5">
      <w:pPr>
        <w:pStyle w:val="Heading1"/>
      </w:pPr>
      <w:r>
        <w:lastRenderedPageBreak/>
        <w:t>Some Problems</w:t>
      </w:r>
    </w:p>
    <w:p w14:paraId="614367CC" w14:textId="4391F8DF" w:rsidR="002C3A98" w:rsidRDefault="00C87ED4" w:rsidP="00785EC5">
      <w:r>
        <w:t xml:space="preserve">After attempting to get things working through the </w:t>
      </w:r>
      <w:proofErr w:type="spellStart"/>
      <w:r>
        <w:t>ndimage</w:t>
      </w:r>
      <w:proofErr w:type="spellEnd"/>
      <w:r>
        <w:t xml:space="preserve"> library and having nothing work correctly with the convolve function</w:t>
      </w:r>
      <w:r w:rsidR="007B0C81">
        <w:t xml:space="preserve">. I then tried </w:t>
      </w:r>
      <w:proofErr w:type="spellStart"/>
      <w:r w:rsidR="007B0C81">
        <w:t>PIL.ImageFilter</w:t>
      </w:r>
      <w:proofErr w:type="spellEnd"/>
      <w:r w:rsidR="007B0C81">
        <w:t xml:space="preserve"> to use my kernels with </w:t>
      </w:r>
      <w:r w:rsidR="0026598E">
        <w:t>all</w:t>
      </w:r>
      <w:r w:rsidR="007B0C81">
        <w:t xml:space="preserve"> my pictures being blacked out. </w:t>
      </w:r>
      <w:r w:rsidR="0026598E">
        <w:t>The result</w:t>
      </w:r>
      <w:r w:rsidR="007B0C81">
        <w:t xml:space="preserve"> was me rewriting everything using the CV2 library with </w:t>
      </w:r>
      <w:proofErr w:type="spellStart"/>
      <w:r w:rsidR="007B0C81">
        <w:t>numpy</w:t>
      </w:r>
      <w:proofErr w:type="spellEnd"/>
      <w:r w:rsidR="007B0C81">
        <w:t xml:space="preserve"> arrays. I can’t figure out how to threshold without iterating through the whole image myself and am having trouble finishing the iris detection portion of the project. I am deciding to send a draft of what I have and continue the project after asking some questions in class.</w:t>
      </w:r>
    </w:p>
    <w:p w14:paraId="307C8EE1" w14:textId="14FE80EC" w:rsidR="002C3A98" w:rsidRPr="00D5413C" w:rsidRDefault="002C3A98" w:rsidP="002C3A98">
      <w:pPr>
        <w:pStyle w:val="Heading1"/>
      </w:pPr>
      <w:r>
        <w:t>Reflection</w:t>
      </w:r>
    </w:p>
    <w:p w14:paraId="1AC4EE8A" w14:textId="4E10C435" w:rsidR="00785EC5" w:rsidRDefault="002C3A98" w:rsidP="00C351F3">
      <w:r>
        <w:t>The most difficult part of this homework was in finding the appropriate Python library to use and learning it’s API to achieve what I needed</w:t>
      </w:r>
      <w:r w:rsidR="007B0C81">
        <w:t xml:space="preserve"> (Again)</w:t>
      </w:r>
      <w:r>
        <w:t>.</w:t>
      </w:r>
    </w:p>
    <w:p w14:paraId="74440EC0" w14:textId="60F2EEEA" w:rsidR="0026598E" w:rsidRDefault="0026598E" w:rsidP="00C351F3">
      <w:r>
        <w:t>It was harder to set my own kernels in python than it would have been to use a preset API command. This is possibly due to a lack of consistency between the libraries, but this gave me more experience working through the problems and knowing what to expect.</w:t>
      </w:r>
    </w:p>
    <w:p w14:paraId="465639B9" w14:textId="34ACF3AE" w:rsidR="0026598E" w:rsidRDefault="0026598E" w:rsidP="00C351F3">
      <w:pPr>
        <w:rPr>
          <w:b/>
          <w:bCs/>
        </w:rPr>
      </w:pPr>
      <w:r>
        <w:rPr>
          <w:b/>
          <w:bCs/>
        </w:rPr>
        <w:t>Unfinished, submitting draft</w:t>
      </w:r>
    </w:p>
    <w:p w14:paraId="32392429" w14:textId="77777777" w:rsidR="0026598E" w:rsidRDefault="0026598E" w:rsidP="00C351F3">
      <w:pPr>
        <w:rPr>
          <w:b/>
          <w:bCs/>
        </w:rPr>
      </w:pPr>
      <w:r>
        <w:rPr>
          <w:b/>
          <w:bCs/>
        </w:rPr>
        <w:t xml:space="preserve">still need: </w:t>
      </w:r>
    </w:p>
    <w:p w14:paraId="6A0D352C" w14:textId="7EA244DF" w:rsidR="0026598E" w:rsidRPr="0026598E" w:rsidRDefault="0026598E" w:rsidP="0026598E">
      <w:pPr>
        <w:ind w:firstLine="720"/>
        <w:rPr>
          <w:b/>
          <w:bCs/>
        </w:rPr>
      </w:pPr>
      <w:r>
        <w:rPr>
          <w:b/>
          <w:bCs/>
        </w:rPr>
        <w:t>to figure out how to threshold correctly in python</w:t>
      </w:r>
    </w:p>
    <w:p w14:paraId="0EE1673F" w14:textId="12EB8531" w:rsidR="00785EC5" w:rsidRPr="0026598E" w:rsidRDefault="0026598E" w:rsidP="00C351F3">
      <w:pPr>
        <w:rPr>
          <w:b/>
          <w:bCs/>
        </w:rPr>
      </w:pPr>
      <w:r>
        <w:tab/>
      </w:r>
      <w:r>
        <w:rPr>
          <w:b/>
          <w:bCs/>
        </w:rPr>
        <w:t>to create a correct median filter- not achieved through kernel weights</w:t>
      </w:r>
    </w:p>
    <w:p w14:paraId="7604C617" w14:textId="77777777" w:rsidR="00C351F3" w:rsidRDefault="00C351F3" w:rsidP="00C351F3"/>
    <w:sectPr w:rsidR="00C351F3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2B0CC" w14:textId="77777777" w:rsidR="00A4442B" w:rsidRDefault="00A4442B" w:rsidP="00C6554A">
      <w:pPr>
        <w:spacing w:before="0" w:after="0" w:line="240" w:lineRule="auto"/>
      </w:pPr>
      <w:r>
        <w:separator/>
      </w:r>
    </w:p>
  </w:endnote>
  <w:endnote w:type="continuationSeparator" w:id="0">
    <w:p w14:paraId="03BFB278" w14:textId="77777777" w:rsidR="00A4442B" w:rsidRDefault="00A4442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8EB9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B4D6D" w14:textId="77777777" w:rsidR="00A4442B" w:rsidRDefault="00A4442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B2E9CBB" w14:textId="77777777" w:rsidR="00A4442B" w:rsidRDefault="00A4442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89"/>
    <w:rsid w:val="000A7850"/>
    <w:rsid w:val="00251739"/>
    <w:rsid w:val="002554CD"/>
    <w:rsid w:val="0026598E"/>
    <w:rsid w:val="00293B83"/>
    <w:rsid w:val="002B4294"/>
    <w:rsid w:val="002C3A98"/>
    <w:rsid w:val="00333D0D"/>
    <w:rsid w:val="004A6D89"/>
    <w:rsid w:val="004C049F"/>
    <w:rsid w:val="005000E2"/>
    <w:rsid w:val="006A3CE7"/>
    <w:rsid w:val="00785EC5"/>
    <w:rsid w:val="007B0C81"/>
    <w:rsid w:val="00A4442B"/>
    <w:rsid w:val="00B40F82"/>
    <w:rsid w:val="00C351F3"/>
    <w:rsid w:val="00C6554A"/>
    <w:rsid w:val="00C87ED4"/>
    <w:rsid w:val="00CD57F4"/>
    <w:rsid w:val="00CF5189"/>
    <w:rsid w:val="00ED7C44"/>
    <w:rsid w:val="00F1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6E9E1"/>
  <w15:chartTrackingRefBased/>
  <w15:docId w15:val="{0DA16975-BE38-412B-A5E5-B0AE98C7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gd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39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Gregd</dc:creator>
  <cp:keywords/>
  <dc:description/>
  <cp:lastModifiedBy>Greg Dews</cp:lastModifiedBy>
  <cp:revision>2</cp:revision>
  <cp:lastPrinted>2019-09-04T19:09:00Z</cp:lastPrinted>
  <dcterms:created xsi:type="dcterms:W3CDTF">2019-09-23T03:31:00Z</dcterms:created>
  <dcterms:modified xsi:type="dcterms:W3CDTF">2019-09-23T03:31:00Z</dcterms:modified>
</cp:coreProperties>
</file>